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3572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372A1E7F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65E0BDEF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79E364D2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239FB4D1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40E87863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315F4C3A" w14:textId="77777777" w:rsidR="00C24DEF" w:rsidRDefault="009B2539" w:rsidP="00C24DEF">
      <w:pPr>
        <w:pStyle w:val="heading1"/>
      </w:pPr>
      <w:r>
        <w:t>First Section</w:t>
      </w:r>
    </w:p>
    <w:p w14:paraId="2FFC13E1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74936B2A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56830E96" w14:textId="77777777" w:rsidR="00C24DEF" w:rsidRDefault="009B2539" w:rsidP="00C24DEF">
      <w:r>
        <w:t>Subsequent paragraphs, however, are indented.</w:t>
      </w:r>
    </w:p>
    <w:p w14:paraId="7CD372B8" w14:textId="77777777"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56E50211" w14:textId="77777777"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4413C3" w:rsidRPr="004413C3">
        <w:t xml:space="preserve">Table </w:t>
      </w:r>
      <w:r w:rsidR="004413C3" w:rsidRPr="004413C3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2A8D1E85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4413C3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035C5197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02D88DB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8C15E3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3D47B7A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6CD39956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7B2C6E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708461F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21AFB58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278EBD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CAE794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C6F1DD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6DD794E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6D02D397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3FC634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47A9D2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5EEAB3D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2BAA1854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07C2B7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69B2A9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19BE114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468F6F2A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37741D3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C90AFF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55BCC99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07A88404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66DD3430" w14:textId="77777777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4413C3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4F28121E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4413C3" w:rsidRPr="004413C3">
        <w:t>Fig. 1</w:t>
      </w:r>
      <w:r w:rsidRPr="00D000D8">
        <w:fldChar w:fldCharType="end"/>
      </w:r>
      <w:r w:rsidRPr="00D000D8">
        <w:t>).</w:t>
      </w:r>
    </w:p>
    <w:p w14:paraId="4F4BEC54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43917FE3" wp14:editId="3FE4120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B62DC8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4413C3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1E070E47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0FBB6B40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240E253B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4DB71E00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0506D07A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71789010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393BBB69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AE28" w14:textId="77777777" w:rsidR="00E811D3" w:rsidRDefault="00E811D3">
      <w:r>
        <w:separator/>
      </w:r>
    </w:p>
  </w:endnote>
  <w:endnote w:type="continuationSeparator" w:id="0">
    <w:p w14:paraId="107E73F7" w14:textId="77777777" w:rsidR="00E811D3" w:rsidRDefault="00E8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C4" w14:textId="77777777" w:rsidR="00E811D3" w:rsidRDefault="00E811D3" w:rsidP="009F7FCE">
      <w:pPr>
        <w:ind w:firstLine="0"/>
      </w:pPr>
      <w:r>
        <w:separator/>
      </w:r>
    </w:p>
  </w:footnote>
  <w:footnote w:type="continuationSeparator" w:id="0">
    <w:p w14:paraId="0237B27C" w14:textId="77777777" w:rsidR="00E811D3" w:rsidRDefault="00E811D3" w:rsidP="009F7FCE">
      <w:pPr>
        <w:ind w:firstLine="0"/>
      </w:pPr>
      <w:r>
        <w:continuationSeparator/>
      </w:r>
    </w:p>
  </w:footnote>
  <w:footnote w:id="1">
    <w:p w14:paraId="33131D70" w14:textId="77777777"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058821676">
    <w:abstractNumId w:val="0"/>
  </w:num>
  <w:num w:numId="2" w16cid:durableId="1885173933">
    <w:abstractNumId w:val="0"/>
  </w:num>
  <w:num w:numId="3" w16cid:durableId="255526758">
    <w:abstractNumId w:val="1"/>
  </w:num>
  <w:num w:numId="4" w16cid:durableId="1259409243">
    <w:abstractNumId w:val="1"/>
  </w:num>
  <w:num w:numId="5" w16cid:durableId="1590888508">
    <w:abstractNumId w:val="3"/>
  </w:num>
  <w:num w:numId="6" w16cid:durableId="391663258">
    <w:abstractNumId w:val="3"/>
  </w:num>
  <w:num w:numId="7" w16cid:durableId="1201088483">
    <w:abstractNumId w:val="2"/>
  </w:num>
  <w:num w:numId="8" w16cid:durableId="16515861">
    <w:abstractNumId w:val="4"/>
  </w:num>
  <w:num w:numId="9" w16cid:durableId="34302037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C3"/>
    <w:rsid w:val="000B499E"/>
    <w:rsid w:val="001A02F0"/>
    <w:rsid w:val="001F3791"/>
    <w:rsid w:val="0025723C"/>
    <w:rsid w:val="002D48C5"/>
    <w:rsid w:val="00350752"/>
    <w:rsid w:val="003F3D06"/>
    <w:rsid w:val="004413C3"/>
    <w:rsid w:val="004E6991"/>
    <w:rsid w:val="004E7C27"/>
    <w:rsid w:val="005C2ECC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C2CA9"/>
    <w:rsid w:val="00E603C7"/>
    <w:rsid w:val="00E811D3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50A17"/>
  <w15:docId w15:val="{06AD69BA-FB61-4A84-A05E-9ED07189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rsid w:val="0025723C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Theme="minorHAnsi" w:hAnsiTheme="minorHAnsi"/>
      <w:b/>
      <w:sz w:val="28"/>
      <w:u w:val="single"/>
    </w:rPr>
  </w:style>
  <w:style w:type="paragraph" w:customStyle="1" w:styleId="heading2">
    <w:name w:val="heading2"/>
    <w:basedOn w:val="Normlny"/>
    <w:next w:val="p1a"/>
    <w:qFormat/>
    <w:rsid w:val="0025723C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rFonts w:asciiTheme="minorHAnsi" w:hAnsiTheme="minorHAnsi"/>
      <w:b/>
      <w:sz w:val="22"/>
    </w:rPr>
  </w:style>
  <w:style w:type="character" w:customStyle="1" w:styleId="heading3">
    <w:name w:val="heading3"/>
    <w:basedOn w:val="Predvolenpsmoodseku"/>
    <w:rPr>
      <w:b/>
    </w:rPr>
  </w:style>
  <w:style w:type="character" w:customStyle="1" w:styleId="heading4">
    <w:name w:val="heading4"/>
    <w:basedOn w:val="Predvolenpsmoodseku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25723C"/>
    <w:pPr>
      <w:ind w:firstLine="0"/>
    </w:pPr>
    <w:rPr>
      <w:rFonts w:asciiTheme="minorHAnsi" w:hAnsiTheme="minorHAnsi"/>
      <w:sz w:val="22"/>
    </w:r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papertitle">
    <w:name w:val="papertitle"/>
    <w:basedOn w:val="Normlny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soka_skola\1_rocnik\1_semester\MIP\cvicenia\cvicenie5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4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Brcek</dc:creator>
  <dc:description>Formats and macros for Springer Lecture Notes</dc:description>
  <cp:lastModifiedBy>Tomáš Brcek</cp:lastModifiedBy>
  <cp:revision>3</cp:revision>
  <dcterms:created xsi:type="dcterms:W3CDTF">2022-10-18T06:05:00Z</dcterms:created>
  <dcterms:modified xsi:type="dcterms:W3CDTF">2022-10-18T06:36:00Z</dcterms:modified>
</cp:coreProperties>
</file>